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漏洞：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 0</w:t>
      </w:r>
    </w:p>
    <w:p>
      <w:p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command injection</w:t>
      </w:r>
      <w:bookmarkEnd w:id="0"/>
      <w:r>
        <w:rPr>
          <w:rFonts w:hint="eastAsia"/>
          <w:lang w:val="en-US" w:eastAsia="zh-CN"/>
        </w:rPr>
        <w:t xml:space="preserve"> 0</w:t>
      </w:r>
    </w:p>
    <w:p>
      <w:pPr>
        <w:rPr>
          <w:rFonts w:hint="eastAsia"/>
          <w:lang w:val="en-US" w:eastAsia="zh-CN"/>
        </w:rPr>
      </w:pPr>
      <w:bookmarkStart w:id="1" w:name="OLE_LINK4"/>
      <w:bookmarkStart w:id="2" w:name="OLE_LINK3"/>
      <w:r>
        <w:rPr>
          <w:rFonts w:hint="eastAsia"/>
          <w:lang w:val="en-US" w:eastAsia="zh-CN"/>
        </w:rPr>
        <w:t>sql injectio</w:t>
      </w:r>
      <w:bookmarkEnd w:id="1"/>
      <w:r>
        <w:rPr>
          <w:rFonts w:hint="eastAsia"/>
          <w:lang w:val="en-US" w:eastAsia="zh-CN"/>
        </w:rPr>
        <w:t>n</w:t>
      </w:r>
      <w:bookmarkEnd w:id="2"/>
      <w:r>
        <w:rPr>
          <w:rFonts w:hint="eastAsia"/>
          <w:lang w:val="en-US" w:eastAsia="zh-CN"/>
        </w:rPr>
        <w:t xml:space="preserve">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 vulnerability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 leak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Ssrf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CSRF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include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 vulnerability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bypass (权限绕过）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redirect url跳转（重定向）0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clickJacking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目录浏览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PC客户端漏洞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 22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释放重引用 </w:t>
      </w:r>
      <w:bookmarkStart w:id="3" w:name="OLE_LINK5"/>
      <w:r>
        <w:rPr>
          <w:rFonts w:hint="eastAsia"/>
          <w:lang w:val="en-US" w:eastAsia="zh-CN"/>
        </w:rPr>
        <w:t>r</w:t>
      </w:r>
      <w:r>
        <w:rPr>
          <w:rFonts w:hint="eastAsia"/>
          <w:b/>
          <w:bCs/>
          <w:i/>
          <w:iCs/>
          <w:lang w:val="en-US" w:eastAsia="zh-CN"/>
        </w:rPr>
        <w:t>elease rereferencing</w:t>
      </w:r>
      <w:bookmarkEnd w:id="3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free 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数组越界 out of bound 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拒绝服务 dos 59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doss 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内核提取  kernel extracted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权限提升、绕过 （bypass）1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逻辑漏洞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信息泄露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DLL劫持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 27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vulnerability 17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leak 85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 bug 48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531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一、从cve去找commit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关键站点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"https://bugs.php.net/"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https://bugs.php.net/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可找到288条相关的漏洞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"https://bugs.php.net/"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https://bugs.php.net/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3754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在该站点的评论中，可能会出现指示相似修补的评论：</w:t>
      </w:r>
    </w:p>
    <w:p>
      <w:r>
        <w:drawing>
          <wp:inline distT="0" distB="0" distL="114300" distR="114300">
            <wp:extent cx="5272405" cy="7715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一般出现的都是https://gist.github.com/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直接出示github的commit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"https://gist.github.com/5949c2ca31fb5bb030773a8e78571444"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https://gist.github.com/</w:t>
      </w:r>
      <w:bookmarkStart w:id="4" w:name="OLE_LINK1"/>
      <w:r>
        <w:rPr>
          <w:rStyle w:val="3"/>
          <w:rFonts w:hint="eastAsia"/>
          <w:lang w:val="en-US" w:eastAsia="zh-CN"/>
        </w:rPr>
        <w:t>5949c2ca31fb5bb030773a8e78571444</w:t>
      </w:r>
      <w:bookmarkEnd w:id="4"/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"http://git.php.net/?p=php-src.git;a=commit;h=8d2539fa0faf3f63e1d1e7635347c5b9e777d47b"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http://git.php.net/?p=php-src.git;a=commit;h=8d2539fa0faf3f63e1d1e7635347c5b9e777d47b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"http://git.php.net/"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http://git.php.net/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可查找到90条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626745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"http://git.php.net/?p=php-src.git;a=commit;h=8f4a5373bb71590352fd93402."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http://git.php.net/?p=php-src.git;a=commit;h=8f4a5373bb71590352fd93402.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可直接出现这种情况，可直接解析commit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"http://ubuntu.com/3702-1/"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http://ubuntu.com/3702-1/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ubuntu security notice 会维护一系列漏洞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可查询php vulnerability 关键字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"https://php.net/"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https://php.net/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"https://github.com/php/php-src/"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https://github.com/php/php-src/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可找到63条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641350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可直接找到commit的情况：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如cve-2017-7272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"https://github.com/php/php-src/commit/bab0b99f376dac9170ac81382a5ed526938d595a"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https://github.com/php/php-src/commit/bab0b99f376dac9170ac81382a5ed526938d595a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找到issue的情况：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"https://github.com/php/php-src/pull/2396"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https://github.com/php/php-src/pull/2396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可直接找到Issue对应的commit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bugzilla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70230"/>
            <wp:effectExtent l="0" t="0" r="762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bookmarkStart w:id="5" w:name="_GoBack"/>
      <w:bookmarkEnd w:id="5"/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从commit 去找cve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安全关键字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包含issue的 1396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包含fix bug # 可以找到3190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从cve中去对应匹配bug 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(4)包含cve的 446个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037957"/>
    <w:multiLevelType w:val="singleLevel"/>
    <w:tmpl w:val="8803795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EE1625F"/>
    <w:multiLevelType w:val="singleLevel"/>
    <w:tmpl w:val="8EE1625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08EC51A"/>
    <w:multiLevelType w:val="singleLevel"/>
    <w:tmpl w:val="A08EC51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0647A67"/>
    <w:multiLevelType w:val="singleLevel"/>
    <w:tmpl w:val="F0647A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62A8C19"/>
    <w:multiLevelType w:val="singleLevel"/>
    <w:tmpl w:val="162A8C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4D306F1"/>
    <w:multiLevelType w:val="singleLevel"/>
    <w:tmpl w:val="54D306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C69CA8E"/>
    <w:multiLevelType w:val="singleLevel"/>
    <w:tmpl w:val="7C69CA8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D116F"/>
    <w:rsid w:val="001D48FB"/>
    <w:rsid w:val="04DE6233"/>
    <w:rsid w:val="055F602A"/>
    <w:rsid w:val="0C5A4248"/>
    <w:rsid w:val="0FA55440"/>
    <w:rsid w:val="117722BD"/>
    <w:rsid w:val="1C1D53A3"/>
    <w:rsid w:val="1D0A53DD"/>
    <w:rsid w:val="1F2F0226"/>
    <w:rsid w:val="2DD82FFF"/>
    <w:rsid w:val="386D116F"/>
    <w:rsid w:val="51FF46A1"/>
    <w:rsid w:val="5A7F5A42"/>
    <w:rsid w:val="5D335C8D"/>
    <w:rsid w:val="6D535020"/>
    <w:rsid w:val="70631F63"/>
    <w:rsid w:val="75507892"/>
    <w:rsid w:val="782F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2018-09-18T06:28:00Z</dcterms:created>
  <dc:creator>Astrid</dc:creator>
  <cp:lastModifiedBy>Astrid</cp:lastModifiedBy>
  <dcterms:modified xsi:type="dcterms:W3CDTF">2018-11-26T13:29:25Z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